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A20FDB" w:rsidRPr="00A20FDB" w:rsidTr="00D22188">
        <w:tc>
          <w:tcPr>
            <w:tcW w:w="9360" w:type="dxa"/>
          </w:tcPr>
          <w:p w:rsidR="00384F21" w:rsidRPr="00A20FDB" w:rsidRDefault="00A20FDB" w:rsidP="008C080B">
            <w:pPr>
              <w:pStyle w:val="Title"/>
              <w:rPr>
                <w:color w:val="auto"/>
              </w:rPr>
            </w:pPr>
            <w:r w:rsidRPr="00A20FDB">
              <w:rPr>
                <w:noProof/>
                <w:color w:val="auto"/>
              </w:rPr>
              <w:drawing>
                <wp:anchor distT="0" distB="0" distL="114300" distR="114300" simplePos="0" relativeHeight="251658240" behindDoc="1" locked="0" layoutInCell="1" allowOverlap="1" wp14:anchorId="4B38584E" wp14:editId="4BA07463">
                  <wp:simplePos x="0" y="0"/>
                  <wp:positionH relativeFrom="column">
                    <wp:posOffset>4783455</wp:posOffset>
                  </wp:positionH>
                  <wp:positionV relativeFrom="paragraph">
                    <wp:posOffset>-191116</wp:posOffset>
                  </wp:positionV>
                  <wp:extent cx="1071350" cy="145305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350" cy="145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080B" w:rsidRPr="00A20FDB">
              <w:rPr>
                <w:color w:val="auto"/>
              </w:rPr>
              <w:t xml:space="preserve">PI-ANN LOBINGCO TABINAS 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4795"/>
      </w:tblGrid>
      <w:tr w:rsidR="00A20FDB" w:rsidRPr="00A20FDB" w:rsidTr="00D22188">
        <w:trPr>
          <w:trHeight w:val="598"/>
        </w:trPr>
        <w:tc>
          <w:tcPr>
            <w:tcW w:w="4680" w:type="dxa"/>
          </w:tcPr>
          <w:p w:rsidR="00910CBB" w:rsidRPr="00A20FDB" w:rsidRDefault="008C080B" w:rsidP="00F14524">
            <w:pPr>
              <w:pStyle w:val="ContactInfo"/>
              <w:rPr>
                <w:color w:val="auto"/>
              </w:rPr>
            </w:pPr>
            <w:r w:rsidRPr="00A20FDB">
              <w:rPr>
                <w:color w:val="auto"/>
              </w:rPr>
              <w:t>#</w:t>
            </w:r>
            <w:r w:rsidR="005C5CCA" w:rsidRPr="00A20FDB">
              <w:rPr>
                <w:color w:val="auto"/>
              </w:rPr>
              <w:t xml:space="preserve"> </w:t>
            </w:r>
            <w:r w:rsidRPr="00A20FDB">
              <w:rPr>
                <w:color w:val="auto"/>
              </w:rPr>
              <w:t>0995-331-0127</w:t>
            </w:r>
          </w:p>
          <w:p w:rsidR="008C080B" w:rsidRPr="00A20FDB" w:rsidRDefault="005C5CCA" w:rsidP="008C080B">
            <w:pPr>
              <w:pStyle w:val="ContactInfo"/>
              <w:rPr>
                <w:color w:val="auto"/>
              </w:rPr>
            </w:pPr>
            <w:r w:rsidRPr="00A20FDB">
              <w:rPr>
                <w:color w:val="auto"/>
              </w:rPr>
              <w:t xml:space="preserve">#17 WOOD PECKER ALLEY SITIO </w:t>
            </w:r>
          </w:p>
          <w:p w:rsidR="00910CBB" w:rsidRPr="00A20FDB" w:rsidRDefault="005C5CCA" w:rsidP="008C080B">
            <w:pPr>
              <w:pStyle w:val="ContactInfo"/>
              <w:rPr>
                <w:color w:val="auto"/>
              </w:rPr>
            </w:pPr>
            <w:r w:rsidRPr="00A20FDB">
              <w:rPr>
                <w:color w:val="auto"/>
              </w:rPr>
              <w:t>BATASAN HILLS , QUEZON CITY</w:t>
            </w:r>
          </w:p>
          <w:p w:rsidR="005C5CCA" w:rsidRPr="00A20FDB" w:rsidRDefault="001955B0" w:rsidP="005C5CCA">
            <w:pPr>
              <w:pStyle w:val="ContactInfo"/>
              <w:rPr>
                <w:rFonts w:cstheme="minorHAnsi"/>
                <w:color w:val="auto"/>
                <w:u w:val="single"/>
              </w:rPr>
            </w:pPr>
            <w:hyperlink r:id="rId9" w:history="1">
              <w:r w:rsidR="005C5CCA" w:rsidRPr="00A20FDB">
                <w:rPr>
                  <w:rStyle w:val="Hyperlink"/>
                  <w:rFonts w:cstheme="minorHAnsi"/>
                  <w:color w:val="auto"/>
                </w:rPr>
                <w:t>MIKAGUBAT_CUTE@YAHOO.COM</w:t>
              </w:r>
            </w:hyperlink>
          </w:p>
        </w:tc>
        <w:tc>
          <w:tcPr>
            <w:tcW w:w="4680" w:type="dxa"/>
          </w:tcPr>
          <w:p w:rsidR="00910CBB" w:rsidRPr="00A20FDB" w:rsidRDefault="00910CBB" w:rsidP="00F14524">
            <w:pPr>
              <w:pStyle w:val="ContactInfoRight"/>
              <w:rPr>
                <w:color w:val="auto"/>
              </w:rPr>
            </w:pPr>
          </w:p>
          <w:p w:rsidR="00910CBB" w:rsidRPr="00A20FDB" w:rsidRDefault="00910CBB" w:rsidP="005C5CCA">
            <w:pPr>
              <w:pStyle w:val="ContactInfoRight"/>
              <w:rPr>
                <w:color w:val="auto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83"/>
        <w:gridCol w:w="7507"/>
      </w:tblGrid>
      <w:tr w:rsidR="00A20FDB" w:rsidRPr="00A20FDB" w:rsidTr="00E8643E">
        <w:tc>
          <w:tcPr>
            <w:tcW w:w="208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A20FDB" w:rsidRDefault="001955B0" w:rsidP="00E8643E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Objective:"/>
                <w:tag w:val="Objective:"/>
                <w:id w:val="-691149562"/>
                <w:placeholder>
                  <w:docPart w:val="40CC739E42B14C87B47A68080B08B504"/>
                </w:placeholder>
                <w:temporary/>
                <w:showingPlcHdr/>
              </w:sdtPr>
              <w:sdtEndPr/>
              <w:sdtContent>
                <w:r w:rsidR="00E8643E" w:rsidRPr="00A20FDB">
                  <w:rPr>
                    <w:color w:val="auto"/>
                  </w:rPr>
                  <w:t>Objective</w:t>
                </w:r>
              </w:sdtContent>
            </w:sdt>
          </w:p>
        </w:tc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  <w:shd w:val="clear" w:color="auto" w:fill="FFFFFF"/>
              </w:rPr>
              <w:t>Being able to be a part of a solution to a </w:t>
            </w:r>
            <w:r w:rsidRPr="00A20FDB">
              <w:rPr>
                <w:rStyle w:val="Emphasis"/>
                <w:rFonts w:cstheme="minorHAnsi"/>
                <w:bCs/>
                <w:i w:val="0"/>
                <w:iCs w:val="0"/>
                <w:color w:val="auto"/>
                <w:shd w:val="clear" w:color="auto" w:fill="FFFFFF"/>
              </w:rPr>
              <w:t>basic</w:t>
            </w:r>
            <w:r w:rsidRPr="00A20FDB">
              <w:rPr>
                <w:rFonts w:cstheme="minorHAnsi"/>
                <w:color w:val="auto"/>
                <w:shd w:val="clear" w:color="auto" w:fill="FFFFFF"/>
              </w:rPr>
              <w:t> human need meant a lot to me.</w:t>
            </w:r>
          </w:p>
        </w:tc>
      </w:tr>
      <w:tr w:rsidR="00A20FDB" w:rsidRPr="00A20FDB" w:rsidTr="00E8643E">
        <w:sdt>
          <w:sdtPr>
            <w:rPr>
              <w:color w:val="auto"/>
            </w:rPr>
            <w:alias w:val="Skills &amp; Abilities:"/>
            <w:tag w:val="Skills &amp; Abilities:"/>
            <w:id w:val="2090572787"/>
            <w:placeholder>
              <w:docPart w:val="841F18F51B44449FBEB047608645A000"/>
            </w:placeholder>
            <w:temporary/>
            <w:showingPlcHdr/>
          </w:sdtPr>
          <w:sdtEndPr/>
          <w:sdtContent>
            <w:tc>
              <w:tcPr>
                <w:tcW w:w="2083" w:type="dxa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E8643E" w:rsidRPr="00A20FDB" w:rsidRDefault="00E8643E" w:rsidP="00512D48">
                <w:pPr>
                  <w:pStyle w:val="Heading1"/>
                  <w:rPr>
                    <w:color w:val="auto"/>
                  </w:rPr>
                </w:pPr>
                <w:r w:rsidRPr="00A20FDB">
                  <w:rPr>
                    <w:color w:val="auto"/>
                  </w:rPr>
                  <w:t>Skills &amp; Abilities</w:t>
                </w:r>
              </w:p>
            </w:tc>
          </w:sdtContent>
        </w:sdt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E8643E" w:rsidP="00512D48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  <w:shd w:val="clear" w:color="auto" w:fill="FFFFFF"/>
              </w:rPr>
              <w:t>Basic </w:t>
            </w:r>
            <w:r w:rsidRPr="00A20FDB">
              <w:rPr>
                <w:rStyle w:val="Emphasis"/>
                <w:rFonts w:cstheme="minorHAnsi"/>
                <w:bCs/>
                <w:i w:val="0"/>
                <w:iCs w:val="0"/>
                <w:color w:val="auto"/>
                <w:shd w:val="clear" w:color="auto" w:fill="FFFFFF"/>
              </w:rPr>
              <w:t>knowledge</w:t>
            </w:r>
            <w:r w:rsidRPr="00A20FDB">
              <w:rPr>
                <w:rFonts w:cstheme="minorHAnsi"/>
                <w:color w:val="auto"/>
                <w:shd w:val="clear" w:color="auto" w:fill="FFFFFF"/>
              </w:rPr>
              <w:t> of </w:t>
            </w:r>
            <w:r w:rsidRPr="00A20FDB">
              <w:rPr>
                <w:rStyle w:val="Emphasis"/>
                <w:rFonts w:cstheme="minorHAnsi"/>
                <w:bCs/>
                <w:i w:val="0"/>
                <w:iCs w:val="0"/>
                <w:color w:val="auto"/>
                <w:shd w:val="clear" w:color="auto" w:fill="FFFFFF"/>
              </w:rPr>
              <w:t>Microsoft</w:t>
            </w:r>
            <w:r w:rsidRPr="00A20FDB">
              <w:rPr>
                <w:color w:val="auto"/>
              </w:rPr>
              <w:t xml:space="preserve"> , Encoding , Active Listening , Time Management</w:t>
            </w:r>
          </w:p>
        </w:tc>
      </w:tr>
      <w:tr w:rsidR="00A20FDB" w:rsidRPr="00A20FDB" w:rsidTr="00E8643E">
        <w:trPr>
          <w:trHeight w:val="899"/>
        </w:trPr>
        <w:tc>
          <w:tcPr>
            <w:tcW w:w="208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8643E" w:rsidRPr="00A20FDB" w:rsidRDefault="00E8643E" w:rsidP="002B7E4E">
            <w:pPr>
              <w:pStyle w:val="Heading1"/>
              <w:rPr>
                <w:color w:val="auto"/>
              </w:rPr>
            </w:pPr>
            <w:r w:rsidRPr="00A20FDB">
              <w:rPr>
                <w:color w:val="auto"/>
              </w:rPr>
              <w:t>Personal Information</w:t>
            </w:r>
          </w:p>
        </w:tc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Nickname: Piann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Sex: Female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Date of birth : March 8, 1998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Place of birth: Sunnyside subdivision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Civil status: Single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Citizenship: Filipino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Height: 5 flat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Weight: 40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Religion</w:t>
            </w:r>
            <w:r w:rsidRPr="00A20FDB">
              <w:rPr>
                <w:rFonts w:cstheme="minorHAnsi"/>
                <w:color w:val="auto"/>
              </w:rPr>
              <w:tab/>
              <w:t>: Catholic</w:t>
            </w:r>
          </w:p>
          <w:p w:rsidR="00E8643E" w:rsidRPr="00A20FDB" w:rsidRDefault="00E8643E" w:rsidP="00E8643E">
            <w:pPr>
              <w:rPr>
                <w:rFonts w:cstheme="minorHAnsi"/>
                <w:color w:val="auto"/>
                <w:shd w:val="clear" w:color="auto" w:fill="FFFFFF"/>
              </w:rPr>
            </w:pPr>
            <w:r w:rsidRPr="00A20FDB">
              <w:rPr>
                <w:rFonts w:cstheme="minorHAnsi"/>
                <w:color w:val="auto"/>
              </w:rPr>
              <w:t>Dialects</w:t>
            </w:r>
            <w:r w:rsidRPr="00A20FDB">
              <w:rPr>
                <w:rFonts w:cstheme="minorHAnsi"/>
                <w:color w:val="auto"/>
              </w:rPr>
              <w:tab/>
              <w:t>: English and Tagalog</w:t>
            </w:r>
          </w:p>
        </w:tc>
      </w:tr>
      <w:tr w:rsidR="00A20FDB" w:rsidRPr="00A20FDB" w:rsidTr="00E8643E">
        <w:sdt>
          <w:sdtPr>
            <w:rPr>
              <w:color w:val="auto"/>
            </w:rPr>
            <w:alias w:val="Experience:"/>
            <w:tag w:val="Experience:"/>
            <w:id w:val="5444170"/>
            <w:placeholder>
              <w:docPart w:val="7BD05F255C084D8CB173FB5824FD19F1"/>
            </w:placeholder>
            <w:temporary/>
            <w:showingPlcHdr/>
          </w:sdtPr>
          <w:sdtEndPr/>
          <w:sdtContent>
            <w:tc>
              <w:tcPr>
                <w:tcW w:w="208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E8643E" w:rsidRPr="00A20FDB" w:rsidRDefault="00E8643E" w:rsidP="002B7E4E">
                <w:pPr>
                  <w:pStyle w:val="Heading1"/>
                  <w:rPr>
                    <w:color w:val="auto"/>
                  </w:rPr>
                </w:pPr>
                <w:r w:rsidRPr="00A20FDB">
                  <w:rPr>
                    <w:color w:val="auto"/>
                  </w:rPr>
                  <w:t>Experience</w:t>
                </w:r>
              </w:p>
            </w:tc>
          </w:sdtContent>
        </w:sdt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5C5CCA" w:rsidP="005C5CCA">
            <w:pPr>
              <w:pStyle w:val="Heading2"/>
              <w:rPr>
                <w:color w:val="auto"/>
              </w:rPr>
            </w:pPr>
            <w:r w:rsidRPr="00A20FDB">
              <w:rPr>
                <w:color w:val="auto"/>
              </w:rPr>
              <w:t>Assure Healthcard Company, Quezon City, 2017</w:t>
            </w:r>
            <w:r w:rsidR="00E8643E" w:rsidRPr="00A20FDB">
              <w:rPr>
                <w:color w:val="auto"/>
              </w:rPr>
              <w:t xml:space="preserve"> </w:t>
            </w:r>
          </w:p>
          <w:p w:rsidR="00E8643E" w:rsidRPr="00A20FDB" w:rsidRDefault="005C5CCA" w:rsidP="00D13586">
            <w:pPr>
              <w:pStyle w:val="ListBullet"/>
              <w:rPr>
                <w:color w:val="auto"/>
              </w:rPr>
            </w:pPr>
            <w:r w:rsidRPr="00A20FDB">
              <w:rPr>
                <w:color w:val="auto"/>
              </w:rPr>
              <w:t>Account Consultant</w:t>
            </w:r>
          </w:p>
          <w:p w:rsidR="00E8643E" w:rsidRPr="00A20FDB" w:rsidRDefault="005C5CCA" w:rsidP="005C5CCA">
            <w:pPr>
              <w:pStyle w:val="Heading2"/>
              <w:rPr>
                <w:color w:val="auto"/>
              </w:rPr>
            </w:pPr>
            <w:r w:rsidRPr="00A20FDB">
              <w:rPr>
                <w:color w:val="auto"/>
              </w:rPr>
              <w:t>Fanvin Trading, Binondo Manila,</w:t>
            </w:r>
            <w:r w:rsidR="00E8643E" w:rsidRPr="00A20FDB">
              <w:rPr>
                <w:color w:val="auto"/>
              </w:rPr>
              <w:t xml:space="preserve"> </w:t>
            </w:r>
            <w:r w:rsidRPr="00A20FDB">
              <w:rPr>
                <w:color w:val="auto"/>
              </w:rPr>
              <w:t>2017 - 2019</w:t>
            </w:r>
            <w:r w:rsidR="00E8643E" w:rsidRPr="00A20FDB">
              <w:rPr>
                <w:color w:val="auto"/>
              </w:rPr>
              <w:t xml:space="preserve"> </w:t>
            </w:r>
          </w:p>
          <w:p w:rsidR="00E8643E" w:rsidRPr="00A20FDB" w:rsidRDefault="005C5CCA" w:rsidP="005C5CCA">
            <w:pPr>
              <w:pStyle w:val="ListBullet"/>
              <w:rPr>
                <w:color w:val="auto"/>
              </w:rPr>
            </w:pPr>
            <w:r w:rsidRPr="00A20FDB">
              <w:rPr>
                <w:color w:val="auto"/>
              </w:rPr>
              <w:t>Sales Representative</w:t>
            </w:r>
          </w:p>
        </w:tc>
      </w:tr>
      <w:tr w:rsidR="00A20FDB" w:rsidRPr="00A20FDB" w:rsidTr="00E8643E">
        <w:sdt>
          <w:sdtPr>
            <w:rPr>
              <w:color w:val="auto"/>
            </w:rPr>
            <w:alias w:val="Education:"/>
            <w:tag w:val="Education:"/>
            <w:id w:val="5444174"/>
            <w:placeholder>
              <w:docPart w:val="03028A4694314D2C9692724AFF00F7E4"/>
            </w:placeholder>
            <w:temporary/>
            <w:showingPlcHdr/>
          </w:sdtPr>
          <w:sdtEndPr/>
          <w:sdtContent>
            <w:tc>
              <w:tcPr>
                <w:tcW w:w="208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E8643E" w:rsidRPr="00A20FDB" w:rsidRDefault="00E8643E" w:rsidP="002B7E4E">
                <w:pPr>
                  <w:pStyle w:val="Heading1"/>
                  <w:rPr>
                    <w:color w:val="auto"/>
                  </w:rPr>
                </w:pPr>
                <w:r w:rsidRPr="00A20FDB">
                  <w:rPr>
                    <w:color w:val="auto"/>
                  </w:rPr>
                  <w:t>Education</w:t>
                </w:r>
              </w:p>
            </w:tc>
          </w:sdtContent>
        </w:sdt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b/>
                <w:color w:val="auto"/>
              </w:rPr>
              <w:t>Tertiary</w:t>
            </w:r>
            <w:r w:rsidRPr="00A20FDB">
              <w:rPr>
                <w:rFonts w:cstheme="minorHAnsi"/>
                <w:color w:val="auto"/>
              </w:rPr>
              <w:t xml:space="preserve"> :  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Access Computer College 2014 – 2015</w:t>
            </w:r>
          </w:p>
          <w:p w:rsidR="00361296" w:rsidRPr="00A20FDB" w:rsidRDefault="00361296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                 Computer Secretarial – 1</w:t>
            </w:r>
            <w:r w:rsidRPr="00A20FDB">
              <w:rPr>
                <w:rFonts w:cstheme="minorHAnsi"/>
                <w:color w:val="auto"/>
                <w:shd w:val="clear" w:color="auto" w:fill="FEFEFE"/>
                <w:vertAlign w:val="superscript"/>
              </w:rPr>
              <w:t>st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Year College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               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b/>
                <w:color w:val="auto"/>
              </w:rPr>
              <w:t xml:space="preserve">Secondary </w:t>
            </w:r>
            <w:r w:rsidRPr="00A20FDB">
              <w:rPr>
                <w:rFonts w:cstheme="minorHAnsi"/>
                <w:color w:val="auto"/>
              </w:rPr>
              <w:t>:</w:t>
            </w:r>
            <w:r w:rsidR="00361296" w:rsidRPr="00A20FDB">
              <w:rPr>
                <w:rFonts w:cstheme="minorHAnsi"/>
                <w:color w:val="auto"/>
                <w:shd w:val="clear" w:color="auto" w:fill="FEFEFE"/>
              </w:rPr>
              <w:t xml:space="preserve"> Batasan Hills N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ational</w:t>
            </w:r>
            <w:r w:rsidR="00C355C3">
              <w:rPr>
                <w:rFonts w:cstheme="minorHAnsi"/>
                <w:color w:val="auto"/>
                <w:shd w:val="clear" w:color="auto" w:fill="FEFEFE"/>
              </w:rPr>
              <w:t xml:space="preserve"> 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H</w:t>
            </w:r>
            <w:r w:rsidR="00361296" w:rsidRPr="00A20FDB">
              <w:rPr>
                <w:rFonts w:cstheme="minorHAnsi"/>
                <w:color w:val="auto"/>
                <w:shd w:val="clear" w:color="auto" w:fill="FEFEFE"/>
              </w:rPr>
              <w:t>igh S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chool 2010-2014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</w:p>
          <w:p w:rsidR="00E8643E" w:rsidRPr="00A20FDB" w:rsidRDefault="00E8643E" w:rsidP="00361296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b/>
                <w:color w:val="auto"/>
              </w:rPr>
              <w:t>Primary</w:t>
            </w:r>
            <w:r w:rsidRPr="00A20FDB">
              <w:rPr>
                <w:rFonts w:cstheme="minorHAnsi"/>
                <w:color w:val="auto"/>
              </w:rPr>
              <w:tab/>
              <w:t xml:space="preserve"> : </w:t>
            </w:r>
            <w:r w:rsidR="00361296" w:rsidRPr="00A20FDB">
              <w:rPr>
                <w:rFonts w:cstheme="minorHAnsi"/>
                <w:color w:val="auto"/>
                <w:shd w:val="clear" w:color="auto" w:fill="FEFEFE"/>
              </w:rPr>
              <w:t>Batasan Hills Elementary S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chool 2006-2010</w:t>
            </w:r>
          </w:p>
        </w:tc>
      </w:tr>
      <w:tr w:rsidR="00A20FDB" w:rsidRPr="00A20FDB" w:rsidTr="00E8643E">
        <w:tc>
          <w:tcPr>
            <w:tcW w:w="20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A20FDB" w:rsidRPr="00C355C3" w:rsidRDefault="00A20FDB" w:rsidP="00A20FDB">
            <w:pPr>
              <w:pStyle w:val="NoSpacing"/>
              <w:jc w:val="right"/>
              <w:rPr>
                <w:rFonts w:cstheme="minorHAnsi"/>
                <w:b/>
                <w:color w:val="auto"/>
              </w:rPr>
            </w:pPr>
            <w:r w:rsidRPr="00C355C3">
              <w:rPr>
                <w:rFonts w:cstheme="minorHAnsi"/>
                <w:b/>
                <w:color w:val="auto"/>
              </w:rPr>
              <w:t>Character References</w:t>
            </w:r>
          </w:p>
          <w:p w:rsidR="00A20FDB" w:rsidRPr="00C355C3" w:rsidRDefault="00A20FDB" w:rsidP="002B7E4E">
            <w:pPr>
              <w:pStyle w:val="Heading1"/>
              <w:rPr>
                <w:rFonts w:cstheme="minorHAnsi"/>
                <w:color w:val="auto"/>
                <w:szCs w:val="22"/>
              </w:rPr>
            </w:pPr>
          </w:p>
        </w:tc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20FDB" w:rsidRPr="00C355C3" w:rsidRDefault="00A20FDB" w:rsidP="00A20FDB">
            <w:pPr>
              <w:pStyle w:val="NoSpacing"/>
              <w:rPr>
                <w:rFonts w:cstheme="minorHAnsi"/>
                <w:b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b/>
                <w:color w:val="auto"/>
                <w:shd w:val="clear" w:color="auto" w:fill="FEFEFE"/>
              </w:rPr>
              <w:t>Jeddilyn Gonzales</w:t>
            </w:r>
          </w:p>
          <w:p w:rsidR="00A20FDB" w:rsidRPr="00C355C3" w:rsidRDefault="00A20FDB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color w:val="auto"/>
                <w:shd w:val="clear" w:color="auto" w:fill="FEFEFE"/>
              </w:rPr>
              <w:t xml:space="preserve"> Staff Midwife </w:t>
            </w:r>
            <w:r w:rsidR="005B71AC">
              <w:rPr>
                <w:rFonts w:cstheme="minorHAnsi"/>
                <w:color w:val="auto"/>
                <w:shd w:val="clear" w:color="auto" w:fill="FEFEFE"/>
              </w:rPr>
              <w:t xml:space="preserve">- </w:t>
            </w:r>
            <w:bookmarkStart w:id="0" w:name="_GoBack"/>
            <w:bookmarkEnd w:id="0"/>
            <w:r w:rsidRPr="00C355C3">
              <w:rPr>
                <w:rFonts w:cstheme="minorHAnsi"/>
                <w:color w:val="auto"/>
                <w:shd w:val="clear" w:color="auto" w:fill="FEFEFE"/>
              </w:rPr>
              <w:t xml:space="preserve">United Doctors Medical Center </w:t>
            </w:r>
          </w:p>
          <w:p w:rsidR="00A20FDB" w:rsidRDefault="00C355C3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>
              <w:rPr>
                <w:rFonts w:cstheme="minorHAnsi"/>
                <w:color w:val="auto"/>
                <w:shd w:val="clear" w:color="auto" w:fill="FEFEFE"/>
              </w:rPr>
              <w:t>#</w:t>
            </w:r>
            <w:r w:rsidR="00A20FDB" w:rsidRPr="00C355C3">
              <w:rPr>
                <w:rFonts w:cstheme="minorHAnsi"/>
                <w:color w:val="auto"/>
                <w:shd w:val="clear" w:color="auto" w:fill="FEFEFE"/>
              </w:rPr>
              <w:t>09094721275</w:t>
            </w:r>
          </w:p>
          <w:p w:rsidR="009B7243" w:rsidRPr="00C355C3" w:rsidRDefault="009B7243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</w:p>
          <w:p w:rsidR="00A20FDB" w:rsidRPr="00C355C3" w:rsidRDefault="00C355C3" w:rsidP="00A20FDB">
            <w:pPr>
              <w:pStyle w:val="NoSpacing"/>
              <w:rPr>
                <w:rFonts w:cstheme="minorHAnsi"/>
                <w:b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b/>
                <w:color w:val="auto"/>
                <w:shd w:val="clear" w:color="auto" w:fill="FEFEFE"/>
              </w:rPr>
              <w:t>Joanna Mae Sacramento</w:t>
            </w:r>
          </w:p>
          <w:p w:rsidR="00A20FDB" w:rsidRPr="00C355C3" w:rsidRDefault="00C355C3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color w:val="auto"/>
                <w:shd w:val="clear" w:color="auto" w:fill="FEFEFE"/>
              </w:rPr>
              <w:t xml:space="preserve">Janitress </w:t>
            </w:r>
            <w:r w:rsidR="005B71AC">
              <w:rPr>
                <w:rFonts w:cstheme="minorHAnsi"/>
                <w:color w:val="auto"/>
                <w:shd w:val="clear" w:color="auto" w:fill="FEFEFE"/>
              </w:rPr>
              <w:t xml:space="preserve">- </w:t>
            </w:r>
            <w:r w:rsidRPr="00C355C3">
              <w:rPr>
                <w:rFonts w:cstheme="minorHAnsi"/>
                <w:color w:val="auto"/>
                <w:shd w:val="clear" w:color="auto" w:fill="FEFEFE"/>
              </w:rPr>
              <w:t>Bureau of Treasury</w:t>
            </w:r>
          </w:p>
          <w:p w:rsidR="00A20FDB" w:rsidRPr="00C355C3" w:rsidRDefault="00C355C3" w:rsidP="00B656B9">
            <w:pPr>
              <w:pStyle w:val="Heading2"/>
              <w:rPr>
                <w:rFonts w:cstheme="minorHAnsi"/>
                <w:b w:val="0"/>
                <w:color w:val="auto"/>
                <w:szCs w:val="22"/>
              </w:rPr>
            </w:pPr>
            <w:r w:rsidRPr="00C355C3">
              <w:rPr>
                <w:rFonts w:cstheme="minorHAnsi"/>
                <w:b w:val="0"/>
                <w:color w:val="auto"/>
                <w:szCs w:val="22"/>
              </w:rPr>
              <w:t>#09468348729</w:t>
            </w:r>
          </w:p>
        </w:tc>
      </w:tr>
    </w:tbl>
    <w:p w:rsidR="007A2648" w:rsidRPr="00A20FDB" w:rsidRDefault="007A2648" w:rsidP="007A2648">
      <w:pPr>
        <w:pStyle w:val="NoSpacing"/>
        <w:rPr>
          <w:color w:val="auto"/>
        </w:rPr>
      </w:pPr>
    </w:p>
    <w:sectPr w:rsidR="007A2648" w:rsidRPr="00A20FDB" w:rsidSect="00474BB6">
      <w:headerReference w:type="default" r:id="rId10"/>
      <w:footerReference w:type="default" r:id="rId11"/>
      <w:headerReference w:type="first" r:id="rId12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5B0" w:rsidRDefault="001955B0">
      <w:r>
        <w:separator/>
      </w:r>
    </w:p>
  </w:endnote>
  <w:endnote w:type="continuationSeparator" w:id="0">
    <w:p w:rsidR="001955B0" w:rsidRDefault="0019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5B0" w:rsidRDefault="001955B0">
      <w:r>
        <w:separator/>
      </w:r>
    </w:p>
  </w:footnote>
  <w:footnote w:type="continuationSeparator" w:id="0">
    <w:p w:rsidR="001955B0" w:rsidRDefault="00195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2" o:spid="_x0000_s1026" alt="Description: 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3" o:spid="_x0000_s1026" alt="Description: 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0B"/>
    <w:rsid w:val="0001722C"/>
    <w:rsid w:val="00024E30"/>
    <w:rsid w:val="00045CE7"/>
    <w:rsid w:val="00066481"/>
    <w:rsid w:val="00102CBC"/>
    <w:rsid w:val="00127BC3"/>
    <w:rsid w:val="001955B0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61296"/>
    <w:rsid w:val="003755F2"/>
    <w:rsid w:val="00384F21"/>
    <w:rsid w:val="003E2599"/>
    <w:rsid w:val="00413583"/>
    <w:rsid w:val="004513B2"/>
    <w:rsid w:val="00474BB6"/>
    <w:rsid w:val="0048154B"/>
    <w:rsid w:val="0049060D"/>
    <w:rsid w:val="004A13BA"/>
    <w:rsid w:val="004B46B6"/>
    <w:rsid w:val="004B572C"/>
    <w:rsid w:val="00525C3F"/>
    <w:rsid w:val="00531EC3"/>
    <w:rsid w:val="0058321E"/>
    <w:rsid w:val="005B71AC"/>
    <w:rsid w:val="005C3A84"/>
    <w:rsid w:val="005C5CCA"/>
    <w:rsid w:val="005D431C"/>
    <w:rsid w:val="00617226"/>
    <w:rsid w:val="00647056"/>
    <w:rsid w:val="006704FF"/>
    <w:rsid w:val="00673C26"/>
    <w:rsid w:val="006B4888"/>
    <w:rsid w:val="006D2999"/>
    <w:rsid w:val="006E1E22"/>
    <w:rsid w:val="006E31E6"/>
    <w:rsid w:val="00730614"/>
    <w:rsid w:val="007A2648"/>
    <w:rsid w:val="00891E7D"/>
    <w:rsid w:val="008C080B"/>
    <w:rsid w:val="008F1622"/>
    <w:rsid w:val="00910CBB"/>
    <w:rsid w:val="00923D54"/>
    <w:rsid w:val="00933AC4"/>
    <w:rsid w:val="009B7243"/>
    <w:rsid w:val="009F50CC"/>
    <w:rsid w:val="00A20FDB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7716A"/>
    <w:rsid w:val="00C23BE0"/>
    <w:rsid w:val="00C355C3"/>
    <w:rsid w:val="00C77F0F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13A6B"/>
    <w:rsid w:val="00E20F9E"/>
    <w:rsid w:val="00E5147C"/>
    <w:rsid w:val="00E8643E"/>
    <w:rsid w:val="00E9289A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Emphasis">
    <w:name w:val="Emphasis"/>
    <w:basedOn w:val="DefaultParagraphFont"/>
    <w:uiPriority w:val="20"/>
    <w:qFormat/>
    <w:rsid w:val="008C08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Emphasis">
    <w:name w:val="Emphasis"/>
    <w:basedOn w:val="DefaultParagraphFont"/>
    <w:uiPriority w:val="20"/>
    <w:qFormat/>
    <w:rsid w:val="008C0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agubat_cute@yahoo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CC739E42B14C87B47A68080B08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25A9-8FFA-48D6-BE80-DA23AC32ACB9}"/>
      </w:docPartPr>
      <w:docPartBody>
        <w:p w:rsidR="00C40E12" w:rsidRDefault="003A7380" w:rsidP="003A7380">
          <w:pPr>
            <w:pStyle w:val="40CC739E42B14C87B47A68080B08B504"/>
          </w:pPr>
          <w:r>
            <w:t>Objective</w:t>
          </w:r>
        </w:p>
      </w:docPartBody>
    </w:docPart>
    <w:docPart>
      <w:docPartPr>
        <w:name w:val="841F18F51B44449FBEB047608645A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4D30-5EBC-48CD-AB65-6E7333FDFDB3}"/>
      </w:docPartPr>
      <w:docPartBody>
        <w:p w:rsidR="00C40E12" w:rsidRDefault="003A7380" w:rsidP="003A7380">
          <w:pPr>
            <w:pStyle w:val="841F18F51B44449FBEB047608645A000"/>
          </w:pPr>
          <w:r>
            <w:t>Skills &amp; Abilities</w:t>
          </w:r>
        </w:p>
      </w:docPartBody>
    </w:docPart>
    <w:docPart>
      <w:docPartPr>
        <w:name w:val="7BD05F255C084D8CB173FB5824FD1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0F4D-0322-448C-9A85-4D35C4C45FA1}"/>
      </w:docPartPr>
      <w:docPartBody>
        <w:p w:rsidR="00C40E12" w:rsidRDefault="003A7380" w:rsidP="003A7380">
          <w:pPr>
            <w:pStyle w:val="7BD05F255C084D8CB173FB5824FD19F1"/>
          </w:pPr>
          <w:r>
            <w:t>Experience</w:t>
          </w:r>
        </w:p>
      </w:docPartBody>
    </w:docPart>
    <w:docPart>
      <w:docPartPr>
        <w:name w:val="03028A4694314D2C9692724AFF00F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5651-A9F4-459B-8FC6-A351DC161E95}"/>
      </w:docPartPr>
      <w:docPartBody>
        <w:p w:rsidR="00C40E12" w:rsidRDefault="003A7380" w:rsidP="003A7380">
          <w:pPr>
            <w:pStyle w:val="03028A4694314D2C9692724AFF00F7E4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80"/>
    <w:rsid w:val="003A7380"/>
    <w:rsid w:val="005134F9"/>
    <w:rsid w:val="00536985"/>
    <w:rsid w:val="005962E3"/>
    <w:rsid w:val="00C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79A4C1F9E4638AF1BA8BD1B38B074">
    <w:name w:val="E0879A4C1F9E4638AF1BA8BD1B38B074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73A442C3468746E6B10D8DE207A3A939">
    <w:name w:val="73A442C3468746E6B10D8DE207A3A939"/>
  </w:style>
  <w:style w:type="paragraph" w:customStyle="1" w:styleId="A17E969278C14BE796B9CF2AAD05C495">
    <w:name w:val="A17E969278C14BE796B9CF2AAD05C495"/>
  </w:style>
  <w:style w:type="paragraph" w:customStyle="1" w:styleId="F947905E7413451E854FB1C540CC453C">
    <w:name w:val="F947905E7413451E854FB1C540CC453C"/>
  </w:style>
  <w:style w:type="paragraph" w:customStyle="1" w:styleId="A72D3A4B666E4217BE06572657B74F71">
    <w:name w:val="A72D3A4B666E4217BE06572657B74F71"/>
  </w:style>
  <w:style w:type="paragraph" w:customStyle="1" w:styleId="081DE60FD7B643FCB2020A59C3E5BDFE">
    <w:name w:val="081DE60FD7B643FCB2020A59C3E5BDFE"/>
  </w:style>
  <w:style w:type="paragraph" w:customStyle="1" w:styleId="D07613BEEE404C0384946D037D7218ED">
    <w:name w:val="D07613BEEE404C0384946D037D7218ED"/>
  </w:style>
  <w:style w:type="paragraph" w:customStyle="1" w:styleId="EC451E2A954049F9BF0EBC682DD2EC7C">
    <w:name w:val="EC451E2A954049F9BF0EBC682DD2EC7C"/>
  </w:style>
  <w:style w:type="paragraph" w:customStyle="1" w:styleId="2A50DEFE338840BC9E48534439969352">
    <w:name w:val="2A50DEFE338840BC9E48534439969352"/>
  </w:style>
  <w:style w:type="paragraph" w:customStyle="1" w:styleId="4E521A6951E4424C89BC750BFC9CCD26">
    <w:name w:val="4E521A6951E4424C89BC750BFC9CCD26"/>
  </w:style>
  <w:style w:type="paragraph" w:customStyle="1" w:styleId="329B5FCFA157417B995BB06B378515C5">
    <w:name w:val="329B5FCFA157417B995BB06B378515C5"/>
  </w:style>
  <w:style w:type="paragraph" w:customStyle="1" w:styleId="20A8BA7748264010B01170ACF4084654">
    <w:name w:val="20A8BA7748264010B01170ACF4084654"/>
  </w:style>
  <w:style w:type="paragraph" w:customStyle="1" w:styleId="89409763444D44E386C850609F32AE39">
    <w:name w:val="89409763444D44E386C850609F32AE39"/>
  </w:style>
  <w:style w:type="paragraph" w:customStyle="1" w:styleId="560F42FED919432998F66CF845D81566">
    <w:name w:val="560F42FED919432998F66CF845D81566"/>
  </w:style>
  <w:style w:type="paragraph" w:customStyle="1" w:styleId="CC646DC86A1B436D8D85B7525FC33996">
    <w:name w:val="CC646DC86A1B436D8D85B7525FC33996"/>
  </w:style>
  <w:style w:type="paragraph" w:customStyle="1" w:styleId="4A2B5B3009E0480E9C9B5C06BE085221">
    <w:name w:val="4A2B5B3009E0480E9C9B5C06BE085221"/>
  </w:style>
  <w:style w:type="paragraph" w:customStyle="1" w:styleId="50381B02A9D84D7C8A581DBE9C641A90">
    <w:name w:val="50381B02A9D84D7C8A581DBE9C641A90"/>
  </w:style>
  <w:style w:type="paragraph" w:customStyle="1" w:styleId="2D27964B481F4AEDAF2FA28F94DCD4E4">
    <w:name w:val="2D27964B481F4AEDAF2FA28F94DCD4E4"/>
  </w:style>
  <w:style w:type="paragraph" w:customStyle="1" w:styleId="287A9779F9204A7888C22789CABE8FE3">
    <w:name w:val="287A9779F9204A7888C22789CABE8FE3"/>
  </w:style>
  <w:style w:type="paragraph" w:customStyle="1" w:styleId="E48EBB0E97184734BBE4E2A4FB62AC15">
    <w:name w:val="E48EBB0E97184734BBE4E2A4FB62AC15"/>
  </w:style>
  <w:style w:type="paragraph" w:customStyle="1" w:styleId="C31E90202F5F4B2F81E9D101348E9FA8">
    <w:name w:val="C31E90202F5F4B2F81E9D101348E9FA8"/>
  </w:style>
  <w:style w:type="paragraph" w:customStyle="1" w:styleId="A932E96A6EF84A3BB8360BBA119B99DA">
    <w:name w:val="A932E96A6EF84A3BB8360BBA119B99DA"/>
  </w:style>
  <w:style w:type="paragraph" w:customStyle="1" w:styleId="45FF069FE2464EC59EF8441A01550DE6">
    <w:name w:val="45FF069FE2464EC59EF8441A01550DE6"/>
  </w:style>
  <w:style w:type="paragraph" w:customStyle="1" w:styleId="22FFEE3F9BFE4C8E80993AF3CD54F5D1">
    <w:name w:val="22FFEE3F9BFE4C8E80993AF3CD54F5D1"/>
  </w:style>
  <w:style w:type="paragraph" w:customStyle="1" w:styleId="92E12ED49097447495FECA68F83BD570">
    <w:name w:val="92E12ED49097447495FECA68F83BD570"/>
  </w:style>
  <w:style w:type="paragraph" w:customStyle="1" w:styleId="7636FE3452ED46A897C3FB92A8D03030">
    <w:name w:val="7636FE3452ED46A897C3FB92A8D03030"/>
  </w:style>
  <w:style w:type="paragraph" w:customStyle="1" w:styleId="8E13AF323895470FA5F30FB5E0EF2758">
    <w:name w:val="8E13AF323895470FA5F30FB5E0EF2758"/>
  </w:style>
  <w:style w:type="paragraph" w:customStyle="1" w:styleId="3E96FF3D41B94A8E84477A0067CD12FD">
    <w:name w:val="3E96FF3D41B94A8E84477A0067CD12FD"/>
  </w:style>
  <w:style w:type="paragraph" w:customStyle="1" w:styleId="EDB8C7BA32B2425F8755FBB7241FA43A">
    <w:name w:val="EDB8C7BA32B2425F8755FBB7241FA43A"/>
  </w:style>
  <w:style w:type="paragraph" w:customStyle="1" w:styleId="42D3A03398664A7D9C4861E88A0EBF6C">
    <w:name w:val="42D3A03398664A7D9C4861E88A0EBF6C"/>
  </w:style>
  <w:style w:type="paragraph" w:customStyle="1" w:styleId="0A9771E1B5F34858B42FC1E0F71CB73F">
    <w:name w:val="0A9771E1B5F34858B42FC1E0F71CB73F"/>
  </w:style>
  <w:style w:type="paragraph" w:customStyle="1" w:styleId="71C95561DC134575BA09E2A686E185CF">
    <w:name w:val="71C95561DC134575BA09E2A686E185CF"/>
  </w:style>
  <w:style w:type="paragraph" w:customStyle="1" w:styleId="6406953C68E24B70AD953582A86D9BD3">
    <w:name w:val="6406953C68E24B70AD953582A86D9BD3"/>
  </w:style>
  <w:style w:type="paragraph" w:customStyle="1" w:styleId="7C283554458D423B973C9ED5D4C3BBB1">
    <w:name w:val="7C283554458D423B973C9ED5D4C3BBB1"/>
  </w:style>
  <w:style w:type="paragraph" w:customStyle="1" w:styleId="40C6D98807844114B7CA53C62C9C851F">
    <w:name w:val="40C6D98807844114B7CA53C62C9C851F"/>
  </w:style>
  <w:style w:type="paragraph" w:customStyle="1" w:styleId="AD2D6188BF0644399A2A9D6E2D6B4A44">
    <w:name w:val="AD2D6188BF0644399A2A9D6E2D6B4A44"/>
  </w:style>
  <w:style w:type="paragraph" w:customStyle="1" w:styleId="9643803880184FBF9BE334038C210354">
    <w:name w:val="9643803880184FBF9BE334038C210354"/>
    <w:rsid w:val="003A7380"/>
  </w:style>
  <w:style w:type="paragraph" w:customStyle="1" w:styleId="2075A6CD5CC5463AA1EB85F1B3A37032">
    <w:name w:val="2075A6CD5CC5463AA1EB85F1B3A37032"/>
    <w:rsid w:val="003A7380"/>
  </w:style>
  <w:style w:type="paragraph" w:customStyle="1" w:styleId="6B3D727A1E6845FFBB545957C8225AC5">
    <w:name w:val="6B3D727A1E6845FFBB545957C8225AC5"/>
    <w:rsid w:val="003A7380"/>
  </w:style>
  <w:style w:type="paragraph" w:customStyle="1" w:styleId="D7684C5B10A74C60850AE1B1D28B6748">
    <w:name w:val="D7684C5B10A74C60850AE1B1D28B6748"/>
    <w:rsid w:val="003A7380"/>
  </w:style>
  <w:style w:type="paragraph" w:customStyle="1" w:styleId="0F09BBF4130C44A186BA0C311EA1E901">
    <w:name w:val="0F09BBF4130C44A186BA0C311EA1E901"/>
    <w:rsid w:val="003A7380"/>
  </w:style>
  <w:style w:type="paragraph" w:customStyle="1" w:styleId="ACDB95A5DE164C959E39B804694445EE">
    <w:name w:val="ACDB95A5DE164C959E39B804694445EE"/>
    <w:rsid w:val="003A7380"/>
  </w:style>
  <w:style w:type="paragraph" w:customStyle="1" w:styleId="0975D7C5C2664712A5DD0265C543FFD7">
    <w:name w:val="0975D7C5C2664712A5DD0265C543FFD7"/>
    <w:rsid w:val="003A7380"/>
  </w:style>
  <w:style w:type="paragraph" w:customStyle="1" w:styleId="96760BC78BC548519336350E97279448">
    <w:name w:val="96760BC78BC548519336350E97279448"/>
    <w:rsid w:val="003A7380"/>
  </w:style>
  <w:style w:type="paragraph" w:customStyle="1" w:styleId="5B2AE63F87B240C2BEA97F60F1A4ADF9">
    <w:name w:val="5B2AE63F87B240C2BEA97F60F1A4ADF9"/>
    <w:rsid w:val="003A7380"/>
  </w:style>
  <w:style w:type="paragraph" w:customStyle="1" w:styleId="93F12D1221D94064863B2B2511A93FEE">
    <w:name w:val="93F12D1221D94064863B2B2511A93FEE"/>
    <w:rsid w:val="003A7380"/>
  </w:style>
  <w:style w:type="paragraph" w:customStyle="1" w:styleId="72A9CCFC65D14698B56D1715FB316D05">
    <w:name w:val="72A9CCFC65D14698B56D1715FB316D05"/>
    <w:rsid w:val="003A7380"/>
  </w:style>
  <w:style w:type="paragraph" w:customStyle="1" w:styleId="5363DF8157FD47B4A751B364351D0C18">
    <w:name w:val="5363DF8157FD47B4A751B364351D0C18"/>
    <w:rsid w:val="003A7380"/>
  </w:style>
  <w:style w:type="paragraph" w:customStyle="1" w:styleId="4F47628D4E4D43D5A2E4462B8777F62D">
    <w:name w:val="4F47628D4E4D43D5A2E4462B8777F62D"/>
    <w:rsid w:val="003A7380"/>
  </w:style>
  <w:style w:type="paragraph" w:customStyle="1" w:styleId="6AC89857081E4B348555D7A0B5869112">
    <w:name w:val="6AC89857081E4B348555D7A0B5869112"/>
    <w:rsid w:val="003A7380"/>
  </w:style>
  <w:style w:type="paragraph" w:customStyle="1" w:styleId="58D2E5E0723A4BA58D07745D17A4614D">
    <w:name w:val="58D2E5E0723A4BA58D07745D17A4614D"/>
    <w:rsid w:val="003A7380"/>
  </w:style>
  <w:style w:type="paragraph" w:customStyle="1" w:styleId="A9430293692B4B0799CE8B6A15B801CC">
    <w:name w:val="A9430293692B4B0799CE8B6A15B801CC"/>
    <w:rsid w:val="003A7380"/>
  </w:style>
  <w:style w:type="paragraph" w:customStyle="1" w:styleId="637872FD955743958CF39FC6AD9F2F9F">
    <w:name w:val="637872FD955743958CF39FC6AD9F2F9F"/>
    <w:rsid w:val="003A7380"/>
  </w:style>
  <w:style w:type="paragraph" w:customStyle="1" w:styleId="021D06C567D54E108CA12A54566AAC1C">
    <w:name w:val="021D06C567D54E108CA12A54566AAC1C"/>
    <w:rsid w:val="003A7380"/>
  </w:style>
  <w:style w:type="paragraph" w:customStyle="1" w:styleId="894C28A6878B4CD4A56035242DB96FCE">
    <w:name w:val="894C28A6878B4CD4A56035242DB96FCE"/>
    <w:rsid w:val="003A7380"/>
  </w:style>
  <w:style w:type="paragraph" w:customStyle="1" w:styleId="446FE559E22A468CA276A026AB497421">
    <w:name w:val="446FE559E22A468CA276A026AB497421"/>
    <w:rsid w:val="003A7380"/>
  </w:style>
  <w:style w:type="paragraph" w:customStyle="1" w:styleId="CAB128C773E24FB39400C4EBDE47A0DF">
    <w:name w:val="CAB128C773E24FB39400C4EBDE47A0DF"/>
    <w:rsid w:val="003A7380"/>
  </w:style>
  <w:style w:type="paragraph" w:customStyle="1" w:styleId="9DDD9EA900304CADAAE1D812174E60BD">
    <w:name w:val="9DDD9EA900304CADAAE1D812174E60BD"/>
    <w:rsid w:val="003A7380"/>
  </w:style>
  <w:style w:type="paragraph" w:customStyle="1" w:styleId="9EA2669E87D046628B7F48812198D928">
    <w:name w:val="9EA2669E87D046628B7F48812198D928"/>
    <w:rsid w:val="003A7380"/>
  </w:style>
  <w:style w:type="paragraph" w:customStyle="1" w:styleId="428C7AE68B004E96912AE0003A693F2C">
    <w:name w:val="428C7AE68B004E96912AE0003A693F2C"/>
    <w:rsid w:val="003A7380"/>
  </w:style>
  <w:style w:type="paragraph" w:customStyle="1" w:styleId="71E339F9B296436D955E45EEBC100809">
    <w:name w:val="71E339F9B296436D955E45EEBC100809"/>
    <w:rsid w:val="003A7380"/>
  </w:style>
  <w:style w:type="paragraph" w:customStyle="1" w:styleId="EB6650C6C25340399D49988378E4D55C">
    <w:name w:val="EB6650C6C25340399D49988378E4D55C"/>
    <w:rsid w:val="003A7380"/>
  </w:style>
  <w:style w:type="paragraph" w:customStyle="1" w:styleId="DEDAC7BE61154E18B046F6A9883DA028">
    <w:name w:val="DEDAC7BE61154E18B046F6A9883DA028"/>
    <w:rsid w:val="003A7380"/>
  </w:style>
  <w:style w:type="paragraph" w:customStyle="1" w:styleId="11BF02483D65421AAE214D9BF9E5E173">
    <w:name w:val="11BF02483D65421AAE214D9BF9E5E173"/>
    <w:rsid w:val="003A7380"/>
  </w:style>
  <w:style w:type="paragraph" w:customStyle="1" w:styleId="E0E9B6AF34A843E59AE6B76C27D5CEB6">
    <w:name w:val="E0E9B6AF34A843E59AE6B76C27D5CEB6"/>
    <w:rsid w:val="003A7380"/>
  </w:style>
  <w:style w:type="paragraph" w:customStyle="1" w:styleId="40CC739E42B14C87B47A68080B08B504">
    <w:name w:val="40CC739E42B14C87B47A68080B08B504"/>
    <w:rsid w:val="003A7380"/>
  </w:style>
  <w:style w:type="paragraph" w:customStyle="1" w:styleId="BA1A1C2A84A646E3BB75C0C63A1357A3">
    <w:name w:val="BA1A1C2A84A646E3BB75C0C63A1357A3"/>
    <w:rsid w:val="003A7380"/>
  </w:style>
  <w:style w:type="paragraph" w:customStyle="1" w:styleId="841F18F51B44449FBEB047608645A000">
    <w:name w:val="841F18F51B44449FBEB047608645A000"/>
    <w:rsid w:val="003A7380"/>
  </w:style>
  <w:style w:type="paragraph" w:customStyle="1" w:styleId="28A21E5A2EB2408BA01FDAC0276B3A73">
    <w:name w:val="28A21E5A2EB2408BA01FDAC0276B3A73"/>
    <w:rsid w:val="003A7380"/>
  </w:style>
  <w:style w:type="paragraph" w:customStyle="1" w:styleId="7BD05F255C084D8CB173FB5824FD19F1">
    <w:name w:val="7BD05F255C084D8CB173FB5824FD19F1"/>
    <w:rsid w:val="003A7380"/>
  </w:style>
  <w:style w:type="paragraph" w:customStyle="1" w:styleId="D16C303253444586A22E16347A24970C">
    <w:name w:val="D16C303253444586A22E16347A24970C"/>
    <w:rsid w:val="003A7380"/>
  </w:style>
  <w:style w:type="paragraph" w:customStyle="1" w:styleId="61766518ADA341CF8BF2E4F55CB64B67">
    <w:name w:val="61766518ADA341CF8BF2E4F55CB64B67"/>
    <w:rsid w:val="003A7380"/>
  </w:style>
  <w:style w:type="paragraph" w:customStyle="1" w:styleId="C1302E1FE48840568699164D3D2E15B8">
    <w:name w:val="C1302E1FE48840568699164D3D2E15B8"/>
    <w:rsid w:val="003A7380"/>
  </w:style>
  <w:style w:type="paragraph" w:customStyle="1" w:styleId="4941CD806C914577BB813BCEC5C2CC40">
    <w:name w:val="4941CD806C914577BB813BCEC5C2CC40"/>
    <w:rsid w:val="003A7380"/>
  </w:style>
  <w:style w:type="paragraph" w:customStyle="1" w:styleId="D126C4448AB24E2F812A73AFC5968DC8">
    <w:name w:val="D126C4448AB24E2F812A73AFC5968DC8"/>
    <w:rsid w:val="003A7380"/>
  </w:style>
  <w:style w:type="paragraph" w:customStyle="1" w:styleId="0DF7FF47E5304837BD70D0AD4992AAA3">
    <w:name w:val="0DF7FF47E5304837BD70D0AD4992AAA3"/>
    <w:rsid w:val="003A7380"/>
  </w:style>
  <w:style w:type="paragraph" w:customStyle="1" w:styleId="B3FFC57A41744455A07D3336489680C1">
    <w:name w:val="B3FFC57A41744455A07D3336489680C1"/>
    <w:rsid w:val="003A7380"/>
  </w:style>
  <w:style w:type="paragraph" w:customStyle="1" w:styleId="E1EE1897920547498B52E265ADF10C52">
    <w:name w:val="E1EE1897920547498B52E265ADF10C52"/>
    <w:rsid w:val="003A7380"/>
  </w:style>
  <w:style w:type="paragraph" w:customStyle="1" w:styleId="3DA443B3D8434217B465111449C6CD73">
    <w:name w:val="3DA443B3D8434217B465111449C6CD73"/>
    <w:rsid w:val="003A7380"/>
  </w:style>
  <w:style w:type="paragraph" w:customStyle="1" w:styleId="82DC65DF19DC44968E5CC4E49BE090F8">
    <w:name w:val="82DC65DF19DC44968E5CC4E49BE090F8"/>
    <w:rsid w:val="003A7380"/>
  </w:style>
  <w:style w:type="paragraph" w:customStyle="1" w:styleId="DEA6D49DAFBA47ACA3B66F5979B3DAFB">
    <w:name w:val="DEA6D49DAFBA47ACA3B66F5979B3DAFB"/>
    <w:rsid w:val="003A7380"/>
  </w:style>
  <w:style w:type="paragraph" w:customStyle="1" w:styleId="6B679EC6152046A0AACCE83C6D6B50A3">
    <w:name w:val="6B679EC6152046A0AACCE83C6D6B50A3"/>
    <w:rsid w:val="003A7380"/>
  </w:style>
  <w:style w:type="paragraph" w:customStyle="1" w:styleId="03028A4694314D2C9692724AFF00F7E4">
    <w:name w:val="03028A4694314D2C9692724AFF00F7E4"/>
    <w:rsid w:val="003A7380"/>
  </w:style>
  <w:style w:type="paragraph" w:customStyle="1" w:styleId="4E99133E88C84457935C9098B5C2C829">
    <w:name w:val="4E99133E88C84457935C9098B5C2C829"/>
    <w:rsid w:val="003A7380"/>
  </w:style>
  <w:style w:type="paragraph" w:customStyle="1" w:styleId="F0959724C79C482098DE003794EC6E23">
    <w:name w:val="F0959724C79C482098DE003794EC6E23"/>
    <w:rsid w:val="003A7380"/>
  </w:style>
  <w:style w:type="paragraph" w:customStyle="1" w:styleId="8A66F64AB21A43F0AFFD2900666DB7D9">
    <w:name w:val="8A66F64AB21A43F0AFFD2900666DB7D9"/>
    <w:rsid w:val="003A7380"/>
  </w:style>
  <w:style w:type="paragraph" w:customStyle="1" w:styleId="2FFA9C630A7846B58A7A0A3B1D1ED806">
    <w:name w:val="2FFA9C630A7846B58A7A0A3B1D1ED806"/>
    <w:rsid w:val="003A7380"/>
  </w:style>
  <w:style w:type="paragraph" w:customStyle="1" w:styleId="BC0A15B89B49462081122B2102EAA519">
    <w:name w:val="BC0A15B89B49462081122B2102EAA519"/>
    <w:rsid w:val="003A7380"/>
  </w:style>
  <w:style w:type="paragraph" w:customStyle="1" w:styleId="CB8796CE075F422D898103E576140261">
    <w:name w:val="CB8796CE075F422D898103E576140261"/>
    <w:rsid w:val="003A7380"/>
  </w:style>
  <w:style w:type="paragraph" w:customStyle="1" w:styleId="01115A0562A940B19E45975578055529">
    <w:name w:val="01115A0562A940B19E45975578055529"/>
    <w:rsid w:val="003A7380"/>
  </w:style>
  <w:style w:type="paragraph" w:customStyle="1" w:styleId="193595CADFF74A0FBF7733575C6E7C52">
    <w:name w:val="193595CADFF74A0FBF7733575C6E7C52"/>
    <w:rsid w:val="003A7380"/>
  </w:style>
  <w:style w:type="paragraph" w:customStyle="1" w:styleId="8EF40F41493A4AFAA0CDB321CCBABAA0">
    <w:name w:val="8EF40F41493A4AFAA0CDB321CCBABAA0"/>
    <w:rsid w:val="003A7380"/>
  </w:style>
  <w:style w:type="paragraph" w:customStyle="1" w:styleId="ECAEC9ED2FE5487B906047EFD7E13708">
    <w:name w:val="ECAEC9ED2FE5487B906047EFD7E13708"/>
    <w:rsid w:val="003A7380"/>
  </w:style>
  <w:style w:type="paragraph" w:customStyle="1" w:styleId="528A839BA1614FB68BC8FBA3AB16F69B">
    <w:name w:val="528A839BA1614FB68BC8FBA3AB16F69B"/>
    <w:rsid w:val="003A7380"/>
  </w:style>
  <w:style w:type="paragraph" w:customStyle="1" w:styleId="5C64D08ED36F41E5A91C131DA8A6F117">
    <w:name w:val="5C64D08ED36F41E5A91C131DA8A6F117"/>
    <w:rsid w:val="003A7380"/>
  </w:style>
  <w:style w:type="paragraph" w:customStyle="1" w:styleId="77A9DEF540864D4C87BD5FDB3714A1E3">
    <w:name w:val="77A9DEF540864D4C87BD5FDB3714A1E3"/>
    <w:rsid w:val="003A7380"/>
  </w:style>
  <w:style w:type="paragraph" w:customStyle="1" w:styleId="D647087B19774FA0BA2ACCD0D4D7835D">
    <w:name w:val="D647087B19774FA0BA2ACCD0D4D7835D"/>
    <w:rsid w:val="003A7380"/>
  </w:style>
  <w:style w:type="paragraph" w:customStyle="1" w:styleId="3C4EA33827D148B99588BE9D35175AE0">
    <w:name w:val="3C4EA33827D148B99588BE9D35175AE0"/>
    <w:rsid w:val="003A7380"/>
  </w:style>
  <w:style w:type="paragraph" w:customStyle="1" w:styleId="2D5A4D733B6E475B8E8D22DCD3FE9D01">
    <w:name w:val="2D5A4D733B6E475B8E8D22DCD3FE9D01"/>
    <w:rsid w:val="003A7380"/>
  </w:style>
  <w:style w:type="paragraph" w:customStyle="1" w:styleId="5FDFAC6638AF49EF90C143AB9309D2A5">
    <w:name w:val="5FDFAC6638AF49EF90C143AB9309D2A5"/>
    <w:rsid w:val="003A73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79A4C1F9E4638AF1BA8BD1B38B074">
    <w:name w:val="E0879A4C1F9E4638AF1BA8BD1B38B074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73A442C3468746E6B10D8DE207A3A939">
    <w:name w:val="73A442C3468746E6B10D8DE207A3A939"/>
  </w:style>
  <w:style w:type="paragraph" w:customStyle="1" w:styleId="A17E969278C14BE796B9CF2AAD05C495">
    <w:name w:val="A17E969278C14BE796B9CF2AAD05C495"/>
  </w:style>
  <w:style w:type="paragraph" w:customStyle="1" w:styleId="F947905E7413451E854FB1C540CC453C">
    <w:name w:val="F947905E7413451E854FB1C540CC453C"/>
  </w:style>
  <w:style w:type="paragraph" w:customStyle="1" w:styleId="A72D3A4B666E4217BE06572657B74F71">
    <w:name w:val="A72D3A4B666E4217BE06572657B74F71"/>
  </w:style>
  <w:style w:type="paragraph" w:customStyle="1" w:styleId="081DE60FD7B643FCB2020A59C3E5BDFE">
    <w:name w:val="081DE60FD7B643FCB2020A59C3E5BDFE"/>
  </w:style>
  <w:style w:type="paragraph" w:customStyle="1" w:styleId="D07613BEEE404C0384946D037D7218ED">
    <w:name w:val="D07613BEEE404C0384946D037D7218ED"/>
  </w:style>
  <w:style w:type="paragraph" w:customStyle="1" w:styleId="EC451E2A954049F9BF0EBC682DD2EC7C">
    <w:name w:val="EC451E2A954049F9BF0EBC682DD2EC7C"/>
  </w:style>
  <w:style w:type="paragraph" w:customStyle="1" w:styleId="2A50DEFE338840BC9E48534439969352">
    <w:name w:val="2A50DEFE338840BC9E48534439969352"/>
  </w:style>
  <w:style w:type="paragraph" w:customStyle="1" w:styleId="4E521A6951E4424C89BC750BFC9CCD26">
    <w:name w:val="4E521A6951E4424C89BC750BFC9CCD26"/>
  </w:style>
  <w:style w:type="paragraph" w:customStyle="1" w:styleId="329B5FCFA157417B995BB06B378515C5">
    <w:name w:val="329B5FCFA157417B995BB06B378515C5"/>
  </w:style>
  <w:style w:type="paragraph" w:customStyle="1" w:styleId="20A8BA7748264010B01170ACF4084654">
    <w:name w:val="20A8BA7748264010B01170ACF4084654"/>
  </w:style>
  <w:style w:type="paragraph" w:customStyle="1" w:styleId="89409763444D44E386C850609F32AE39">
    <w:name w:val="89409763444D44E386C850609F32AE39"/>
  </w:style>
  <w:style w:type="paragraph" w:customStyle="1" w:styleId="560F42FED919432998F66CF845D81566">
    <w:name w:val="560F42FED919432998F66CF845D81566"/>
  </w:style>
  <w:style w:type="paragraph" w:customStyle="1" w:styleId="CC646DC86A1B436D8D85B7525FC33996">
    <w:name w:val="CC646DC86A1B436D8D85B7525FC33996"/>
  </w:style>
  <w:style w:type="paragraph" w:customStyle="1" w:styleId="4A2B5B3009E0480E9C9B5C06BE085221">
    <w:name w:val="4A2B5B3009E0480E9C9B5C06BE085221"/>
  </w:style>
  <w:style w:type="paragraph" w:customStyle="1" w:styleId="50381B02A9D84D7C8A581DBE9C641A90">
    <w:name w:val="50381B02A9D84D7C8A581DBE9C641A90"/>
  </w:style>
  <w:style w:type="paragraph" w:customStyle="1" w:styleId="2D27964B481F4AEDAF2FA28F94DCD4E4">
    <w:name w:val="2D27964B481F4AEDAF2FA28F94DCD4E4"/>
  </w:style>
  <w:style w:type="paragraph" w:customStyle="1" w:styleId="287A9779F9204A7888C22789CABE8FE3">
    <w:name w:val="287A9779F9204A7888C22789CABE8FE3"/>
  </w:style>
  <w:style w:type="paragraph" w:customStyle="1" w:styleId="E48EBB0E97184734BBE4E2A4FB62AC15">
    <w:name w:val="E48EBB0E97184734BBE4E2A4FB62AC15"/>
  </w:style>
  <w:style w:type="paragraph" w:customStyle="1" w:styleId="C31E90202F5F4B2F81E9D101348E9FA8">
    <w:name w:val="C31E90202F5F4B2F81E9D101348E9FA8"/>
  </w:style>
  <w:style w:type="paragraph" w:customStyle="1" w:styleId="A932E96A6EF84A3BB8360BBA119B99DA">
    <w:name w:val="A932E96A6EF84A3BB8360BBA119B99DA"/>
  </w:style>
  <w:style w:type="paragraph" w:customStyle="1" w:styleId="45FF069FE2464EC59EF8441A01550DE6">
    <w:name w:val="45FF069FE2464EC59EF8441A01550DE6"/>
  </w:style>
  <w:style w:type="paragraph" w:customStyle="1" w:styleId="22FFEE3F9BFE4C8E80993AF3CD54F5D1">
    <w:name w:val="22FFEE3F9BFE4C8E80993AF3CD54F5D1"/>
  </w:style>
  <w:style w:type="paragraph" w:customStyle="1" w:styleId="92E12ED49097447495FECA68F83BD570">
    <w:name w:val="92E12ED49097447495FECA68F83BD570"/>
  </w:style>
  <w:style w:type="paragraph" w:customStyle="1" w:styleId="7636FE3452ED46A897C3FB92A8D03030">
    <w:name w:val="7636FE3452ED46A897C3FB92A8D03030"/>
  </w:style>
  <w:style w:type="paragraph" w:customStyle="1" w:styleId="8E13AF323895470FA5F30FB5E0EF2758">
    <w:name w:val="8E13AF323895470FA5F30FB5E0EF2758"/>
  </w:style>
  <w:style w:type="paragraph" w:customStyle="1" w:styleId="3E96FF3D41B94A8E84477A0067CD12FD">
    <w:name w:val="3E96FF3D41B94A8E84477A0067CD12FD"/>
  </w:style>
  <w:style w:type="paragraph" w:customStyle="1" w:styleId="EDB8C7BA32B2425F8755FBB7241FA43A">
    <w:name w:val="EDB8C7BA32B2425F8755FBB7241FA43A"/>
  </w:style>
  <w:style w:type="paragraph" w:customStyle="1" w:styleId="42D3A03398664A7D9C4861E88A0EBF6C">
    <w:name w:val="42D3A03398664A7D9C4861E88A0EBF6C"/>
  </w:style>
  <w:style w:type="paragraph" w:customStyle="1" w:styleId="0A9771E1B5F34858B42FC1E0F71CB73F">
    <w:name w:val="0A9771E1B5F34858B42FC1E0F71CB73F"/>
  </w:style>
  <w:style w:type="paragraph" w:customStyle="1" w:styleId="71C95561DC134575BA09E2A686E185CF">
    <w:name w:val="71C95561DC134575BA09E2A686E185CF"/>
  </w:style>
  <w:style w:type="paragraph" w:customStyle="1" w:styleId="6406953C68E24B70AD953582A86D9BD3">
    <w:name w:val="6406953C68E24B70AD953582A86D9BD3"/>
  </w:style>
  <w:style w:type="paragraph" w:customStyle="1" w:styleId="7C283554458D423B973C9ED5D4C3BBB1">
    <w:name w:val="7C283554458D423B973C9ED5D4C3BBB1"/>
  </w:style>
  <w:style w:type="paragraph" w:customStyle="1" w:styleId="40C6D98807844114B7CA53C62C9C851F">
    <w:name w:val="40C6D98807844114B7CA53C62C9C851F"/>
  </w:style>
  <w:style w:type="paragraph" w:customStyle="1" w:styleId="AD2D6188BF0644399A2A9D6E2D6B4A44">
    <w:name w:val="AD2D6188BF0644399A2A9D6E2D6B4A44"/>
  </w:style>
  <w:style w:type="paragraph" w:customStyle="1" w:styleId="9643803880184FBF9BE334038C210354">
    <w:name w:val="9643803880184FBF9BE334038C210354"/>
    <w:rsid w:val="003A7380"/>
  </w:style>
  <w:style w:type="paragraph" w:customStyle="1" w:styleId="2075A6CD5CC5463AA1EB85F1B3A37032">
    <w:name w:val="2075A6CD5CC5463AA1EB85F1B3A37032"/>
    <w:rsid w:val="003A7380"/>
  </w:style>
  <w:style w:type="paragraph" w:customStyle="1" w:styleId="6B3D727A1E6845FFBB545957C8225AC5">
    <w:name w:val="6B3D727A1E6845FFBB545957C8225AC5"/>
    <w:rsid w:val="003A7380"/>
  </w:style>
  <w:style w:type="paragraph" w:customStyle="1" w:styleId="D7684C5B10A74C60850AE1B1D28B6748">
    <w:name w:val="D7684C5B10A74C60850AE1B1D28B6748"/>
    <w:rsid w:val="003A7380"/>
  </w:style>
  <w:style w:type="paragraph" w:customStyle="1" w:styleId="0F09BBF4130C44A186BA0C311EA1E901">
    <w:name w:val="0F09BBF4130C44A186BA0C311EA1E901"/>
    <w:rsid w:val="003A7380"/>
  </w:style>
  <w:style w:type="paragraph" w:customStyle="1" w:styleId="ACDB95A5DE164C959E39B804694445EE">
    <w:name w:val="ACDB95A5DE164C959E39B804694445EE"/>
    <w:rsid w:val="003A7380"/>
  </w:style>
  <w:style w:type="paragraph" w:customStyle="1" w:styleId="0975D7C5C2664712A5DD0265C543FFD7">
    <w:name w:val="0975D7C5C2664712A5DD0265C543FFD7"/>
    <w:rsid w:val="003A7380"/>
  </w:style>
  <w:style w:type="paragraph" w:customStyle="1" w:styleId="96760BC78BC548519336350E97279448">
    <w:name w:val="96760BC78BC548519336350E97279448"/>
    <w:rsid w:val="003A7380"/>
  </w:style>
  <w:style w:type="paragraph" w:customStyle="1" w:styleId="5B2AE63F87B240C2BEA97F60F1A4ADF9">
    <w:name w:val="5B2AE63F87B240C2BEA97F60F1A4ADF9"/>
    <w:rsid w:val="003A7380"/>
  </w:style>
  <w:style w:type="paragraph" w:customStyle="1" w:styleId="93F12D1221D94064863B2B2511A93FEE">
    <w:name w:val="93F12D1221D94064863B2B2511A93FEE"/>
    <w:rsid w:val="003A7380"/>
  </w:style>
  <w:style w:type="paragraph" w:customStyle="1" w:styleId="72A9CCFC65D14698B56D1715FB316D05">
    <w:name w:val="72A9CCFC65D14698B56D1715FB316D05"/>
    <w:rsid w:val="003A7380"/>
  </w:style>
  <w:style w:type="paragraph" w:customStyle="1" w:styleId="5363DF8157FD47B4A751B364351D0C18">
    <w:name w:val="5363DF8157FD47B4A751B364351D0C18"/>
    <w:rsid w:val="003A7380"/>
  </w:style>
  <w:style w:type="paragraph" w:customStyle="1" w:styleId="4F47628D4E4D43D5A2E4462B8777F62D">
    <w:name w:val="4F47628D4E4D43D5A2E4462B8777F62D"/>
    <w:rsid w:val="003A7380"/>
  </w:style>
  <w:style w:type="paragraph" w:customStyle="1" w:styleId="6AC89857081E4B348555D7A0B5869112">
    <w:name w:val="6AC89857081E4B348555D7A0B5869112"/>
    <w:rsid w:val="003A7380"/>
  </w:style>
  <w:style w:type="paragraph" w:customStyle="1" w:styleId="58D2E5E0723A4BA58D07745D17A4614D">
    <w:name w:val="58D2E5E0723A4BA58D07745D17A4614D"/>
    <w:rsid w:val="003A7380"/>
  </w:style>
  <w:style w:type="paragraph" w:customStyle="1" w:styleId="A9430293692B4B0799CE8B6A15B801CC">
    <w:name w:val="A9430293692B4B0799CE8B6A15B801CC"/>
    <w:rsid w:val="003A7380"/>
  </w:style>
  <w:style w:type="paragraph" w:customStyle="1" w:styleId="637872FD955743958CF39FC6AD9F2F9F">
    <w:name w:val="637872FD955743958CF39FC6AD9F2F9F"/>
    <w:rsid w:val="003A7380"/>
  </w:style>
  <w:style w:type="paragraph" w:customStyle="1" w:styleId="021D06C567D54E108CA12A54566AAC1C">
    <w:name w:val="021D06C567D54E108CA12A54566AAC1C"/>
    <w:rsid w:val="003A7380"/>
  </w:style>
  <w:style w:type="paragraph" w:customStyle="1" w:styleId="894C28A6878B4CD4A56035242DB96FCE">
    <w:name w:val="894C28A6878B4CD4A56035242DB96FCE"/>
    <w:rsid w:val="003A7380"/>
  </w:style>
  <w:style w:type="paragraph" w:customStyle="1" w:styleId="446FE559E22A468CA276A026AB497421">
    <w:name w:val="446FE559E22A468CA276A026AB497421"/>
    <w:rsid w:val="003A7380"/>
  </w:style>
  <w:style w:type="paragraph" w:customStyle="1" w:styleId="CAB128C773E24FB39400C4EBDE47A0DF">
    <w:name w:val="CAB128C773E24FB39400C4EBDE47A0DF"/>
    <w:rsid w:val="003A7380"/>
  </w:style>
  <w:style w:type="paragraph" w:customStyle="1" w:styleId="9DDD9EA900304CADAAE1D812174E60BD">
    <w:name w:val="9DDD9EA900304CADAAE1D812174E60BD"/>
    <w:rsid w:val="003A7380"/>
  </w:style>
  <w:style w:type="paragraph" w:customStyle="1" w:styleId="9EA2669E87D046628B7F48812198D928">
    <w:name w:val="9EA2669E87D046628B7F48812198D928"/>
    <w:rsid w:val="003A7380"/>
  </w:style>
  <w:style w:type="paragraph" w:customStyle="1" w:styleId="428C7AE68B004E96912AE0003A693F2C">
    <w:name w:val="428C7AE68B004E96912AE0003A693F2C"/>
    <w:rsid w:val="003A7380"/>
  </w:style>
  <w:style w:type="paragraph" w:customStyle="1" w:styleId="71E339F9B296436D955E45EEBC100809">
    <w:name w:val="71E339F9B296436D955E45EEBC100809"/>
    <w:rsid w:val="003A7380"/>
  </w:style>
  <w:style w:type="paragraph" w:customStyle="1" w:styleId="EB6650C6C25340399D49988378E4D55C">
    <w:name w:val="EB6650C6C25340399D49988378E4D55C"/>
    <w:rsid w:val="003A7380"/>
  </w:style>
  <w:style w:type="paragraph" w:customStyle="1" w:styleId="DEDAC7BE61154E18B046F6A9883DA028">
    <w:name w:val="DEDAC7BE61154E18B046F6A9883DA028"/>
    <w:rsid w:val="003A7380"/>
  </w:style>
  <w:style w:type="paragraph" w:customStyle="1" w:styleId="11BF02483D65421AAE214D9BF9E5E173">
    <w:name w:val="11BF02483D65421AAE214D9BF9E5E173"/>
    <w:rsid w:val="003A7380"/>
  </w:style>
  <w:style w:type="paragraph" w:customStyle="1" w:styleId="E0E9B6AF34A843E59AE6B76C27D5CEB6">
    <w:name w:val="E0E9B6AF34A843E59AE6B76C27D5CEB6"/>
    <w:rsid w:val="003A7380"/>
  </w:style>
  <w:style w:type="paragraph" w:customStyle="1" w:styleId="40CC739E42B14C87B47A68080B08B504">
    <w:name w:val="40CC739E42B14C87B47A68080B08B504"/>
    <w:rsid w:val="003A7380"/>
  </w:style>
  <w:style w:type="paragraph" w:customStyle="1" w:styleId="BA1A1C2A84A646E3BB75C0C63A1357A3">
    <w:name w:val="BA1A1C2A84A646E3BB75C0C63A1357A3"/>
    <w:rsid w:val="003A7380"/>
  </w:style>
  <w:style w:type="paragraph" w:customStyle="1" w:styleId="841F18F51B44449FBEB047608645A000">
    <w:name w:val="841F18F51B44449FBEB047608645A000"/>
    <w:rsid w:val="003A7380"/>
  </w:style>
  <w:style w:type="paragraph" w:customStyle="1" w:styleId="28A21E5A2EB2408BA01FDAC0276B3A73">
    <w:name w:val="28A21E5A2EB2408BA01FDAC0276B3A73"/>
    <w:rsid w:val="003A7380"/>
  </w:style>
  <w:style w:type="paragraph" w:customStyle="1" w:styleId="7BD05F255C084D8CB173FB5824FD19F1">
    <w:name w:val="7BD05F255C084D8CB173FB5824FD19F1"/>
    <w:rsid w:val="003A7380"/>
  </w:style>
  <w:style w:type="paragraph" w:customStyle="1" w:styleId="D16C303253444586A22E16347A24970C">
    <w:name w:val="D16C303253444586A22E16347A24970C"/>
    <w:rsid w:val="003A7380"/>
  </w:style>
  <w:style w:type="paragraph" w:customStyle="1" w:styleId="61766518ADA341CF8BF2E4F55CB64B67">
    <w:name w:val="61766518ADA341CF8BF2E4F55CB64B67"/>
    <w:rsid w:val="003A7380"/>
  </w:style>
  <w:style w:type="paragraph" w:customStyle="1" w:styleId="C1302E1FE48840568699164D3D2E15B8">
    <w:name w:val="C1302E1FE48840568699164D3D2E15B8"/>
    <w:rsid w:val="003A7380"/>
  </w:style>
  <w:style w:type="paragraph" w:customStyle="1" w:styleId="4941CD806C914577BB813BCEC5C2CC40">
    <w:name w:val="4941CD806C914577BB813BCEC5C2CC40"/>
    <w:rsid w:val="003A7380"/>
  </w:style>
  <w:style w:type="paragraph" w:customStyle="1" w:styleId="D126C4448AB24E2F812A73AFC5968DC8">
    <w:name w:val="D126C4448AB24E2F812A73AFC5968DC8"/>
    <w:rsid w:val="003A7380"/>
  </w:style>
  <w:style w:type="paragraph" w:customStyle="1" w:styleId="0DF7FF47E5304837BD70D0AD4992AAA3">
    <w:name w:val="0DF7FF47E5304837BD70D0AD4992AAA3"/>
    <w:rsid w:val="003A7380"/>
  </w:style>
  <w:style w:type="paragraph" w:customStyle="1" w:styleId="B3FFC57A41744455A07D3336489680C1">
    <w:name w:val="B3FFC57A41744455A07D3336489680C1"/>
    <w:rsid w:val="003A7380"/>
  </w:style>
  <w:style w:type="paragraph" w:customStyle="1" w:styleId="E1EE1897920547498B52E265ADF10C52">
    <w:name w:val="E1EE1897920547498B52E265ADF10C52"/>
    <w:rsid w:val="003A7380"/>
  </w:style>
  <w:style w:type="paragraph" w:customStyle="1" w:styleId="3DA443B3D8434217B465111449C6CD73">
    <w:name w:val="3DA443B3D8434217B465111449C6CD73"/>
    <w:rsid w:val="003A7380"/>
  </w:style>
  <w:style w:type="paragraph" w:customStyle="1" w:styleId="82DC65DF19DC44968E5CC4E49BE090F8">
    <w:name w:val="82DC65DF19DC44968E5CC4E49BE090F8"/>
    <w:rsid w:val="003A7380"/>
  </w:style>
  <w:style w:type="paragraph" w:customStyle="1" w:styleId="DEA6D49DAFBA47ACA3B66F5979B3DAFB">
    <w:name w:val="DEA6D49DAFBA47ACA3B66F5979B3DAFB"/>
    <w:rsid w:val="003A7380"/>
  </w:style>
  <w:style w:type="paragraph" w:customStyle="1" w:styleId="6B679EC6152046A0AACCE83C6D6B50A3">
    <w:name w:val="6B679EC6152046A0AACCE83C6D6B50A3"/>
    <w:rsid w:val="003A7380"/>
  </w:style>
  <w:style w:type="paragraph" w:customStyle="1" w:styleId="03028A4694314D2C9692724AFF00F7E4">
    <w:name w:val="03028A4694314D2C9692724AFF00F7E4"/>
    <w:rsid w:val="003A7380"/>
  </w:style>
  <w:style w:type="paragraph" w:customStyle="1" w:styleId="4E99133E88C84457935C9098B5C2C829">
    <w:name w:val="4E99133E88C84457935C9098B5C2C829"/>
    <w:rsid w:val="003A7380"/>
  </w:style>
  <w:style w:type="paragraph" w:customStyle="1" w:styleId="F0959724C79C482098DE003794EC6E23">
    <w:name w:val="F0959724C79C482098DE003794EC6E23"/>
    <w:rsid w:val="003A7380"/>
  </w:style>
  <w:style w:type="paragraph" w:customStyle="1" w:styleId="8A66F64AB21A43F0AFFD2900666DB7D9">
    <w:name w:val="8A66F64AB21A43F0AFFD2900666DB7D9"/>
    <w:rsid w:val="003A7380"/>
  </w:style>
  <w:style w:type="paragraph" w:customStyle="1" w:styleId="2FFA9C630A7846B58A7A0A3B1D1ED806">
    <w:name w:val="2FFA9C630A7846B58A7A0A3B1D1ED806"/>
    <w:rsid w:val="003A7380"/>
  </w:style>
  <w:style w:type="paragraph" w:customStyle="1" w:styleId="BC0A15B89B49462081122B2102EAA519">
    <w:name w:val="BC0A15B89B49462081122B2102EAA519"/>
    <w:rsid w:val="003A7380"/>
  </w:style>
  <w:style w:type="paragraph" w:customStyle="1" w:styleId="CB8796CE075F422D898103E576140261">
    <w:name w:val="CB8796CE075F422D898103E576140261"/>
    <w:rsid w:val="003A7380"/>
  </w:style>
  <w:style w:type="paragraph" w:customStyle="1" w:styleId="01115A0562A940B19E45975578055529">
    <w:name w:val="01115A0562A940B19E45975578055529"/>
    <w:rsid w:val="003A7380"/>
  </w:style>
  <w:style w:type="paragraph" w:customStyle="1" w:styleId="193595CADFF74A0FBF7733575C6E7C52">
    <w:name w:val="193595CADFF74A0FBF7733575C6E7C52"/>
    <w:rsid w:val="003A7380"/>
  </w:style>
  <w:style w:type="paragraph" w:customStyle="1" w:styleId="8EF40F41493A4AFAA0CDB321CCBABAA0">
    <w:name w:val="8EF40F41493A4AFAA0CDB321CCBABAA0"/>
    <w:rsid w:val="003A7380"/>
  </w:style>
  <w:style w:type="paragraph" w:customStyle="1" w:styleId="ECAEC9ED2FE5487B906047EFD7E13708">
    <w:name w:val="ECAEC9ED2FE5487B906047EFD7E13708"/>
    <w:rsid w:val="003A7380"/>
  </w:style>
  <w:style w:type="paragraph" w:customStyle="1" w:styleId="528A839BA1614FB68BC8FBA3AB16F69B">
    <w:name w:val="528A839BA1614FB68BC8FBA3AB16F69B"/>
    <w:rsid w:val="003A7380"/>
  </w:style>
  <w:style w:type="paragraph" w:customStyle="1" w:styleId="5C64D08ED36F41E5A91C131DA8A6F117">
    <w:name w:val="5C64D08ED36F41E5A91C131DA8A6F117"/>
    <w:rsid w:val="003A7380"/>
  </w:style>
  <w:style w:type="paragraph" w:customStyle="1" w:styleId="77A9DEF540864D4C87BD5FDB3714A1E3">
    <w:name w:val="77A9DEF540864D4C87BD5FDB3714A1E3"/>
    <w:rsid w:val="003A7380"/>
  </w:style>
  <w:style w:type="paragraph" w:customStyle="1" w:styleId="D647087B19774FA0BA2ACCD0D4D7835D">
    <w:name w:val="D647087B19774FA0BA2ACCD0D4D7835D"/>
    <w:rsid w:val="003A7380"/>
  </w:style>
  <w:style w:type="paragraph" w:customStyle="1" w:styleId="3C4EA33827D148B99588BE9D35175AE0">
    <w:name w:val="3C4EA33827D148B99588BE9D35175AE0"/>
    <w:rsid w:val="003A7380"/>
  </w:style>
  <w:style w:type="paragraph" w:customStyle="1" w:styleId="2D5A4D733B6E475B8E8D22DCD3FE9D01">
    <w:name w:val="2D5A4D733B6E475B8E8D22DCD3FE9D01"/>
    <w:rsid w:val="003A7380"/>
  </w:style>
  <w:style w:type="paragraph" w:customStyle="1" w:styleId="5FDFAC6638AF49EF90C143AB9309D2A5">
    <w:name w:val="5FDFAC6638AF49EF90C143AB9309D2A5"/>
    <w:rsid w:val="003A7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</Template>
  <TotalTime>21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2019-02-28T14:48:00Z</dcterms:created>
  <dcterms:modified xsi:type="dcterms:W3CDTF">2019-03-01T09:04:00Z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